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685" w:type="dxa"/>
        <w:tblBorders>
          <w:bottom w:val="single" w:sz="8" w:space="0" w:color="F79595" w:themeColor="accent1" w:themeTint="99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Макетная таблица для ввода названия, адреса и логотипа компании"/>
      </w:tblPr>
      <w:tblGrid>
        <w:gridCol w:w="7200"/>
        <w:gridCol w:w="1485"/>
      </w:tblGrid>
      <w:tr w:rsidR="009C6C28" w:rsidRPr="00A81F49" w:rsidTr="007821FB">
        <w:tc>
          <w:tcPr>
            <w:tcW w:w="7200" w:type="dxa"/>
            <w:vAlign w:val="bottom"/>
          </w:tcPr>
          <w:tbl>
            <w:tblPr>
              <w:tblStyle w:val="a4"/>
              <w:tblpPr w:leftFromText="180" w:rightFromText="180" w:vertAnchor="text" w:horzAnchor="page" w:tblpX="5951" w:tblpY="55"/>
              <w:tblW w:w="3000" w:type="dxa"/>
              <w:tblBorders>
                <w:bottom w:val="single" w:sz="4" w:space="0" w:color="F79595" w:themeColor="accent1" w:themeTint="99"/>
              </w:tblBorders>
              <w:tblLayout w:type="fixed"/>
              <w:tblLook w:val="04A0" w:firstRow="1" w:lastRow="0" w:firstColumn="1" w:lastColumn="0" w:noHBand="0" w:noVBand="1"/>
              <w:tblDescription w:val="Введите в этой таблице дату, название и адрес компании, а также имя и адрес клиента"/>
            </w:tblPr>
            <w:tblGrid>
              <w:gridCol w:w="3000"/>
            </w:tblGrid>
            <w:tr w:rsidR="008F5B59" w:rsidRPr="00A81F49" w:rsidTr="008F5B59">
              <w:sdt>
                <w:sdtPr>
                  <w:alias w:val="Дата:"/>
                  <w:tag w:val="Дата:"/>
                  <w:id w:val="1220251055"/>
                  <w:placeholder>
                    <w:docPart w:val="B146234B994949DB94B0948D0B26705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00" w:type="dxa"/>
                      <w:vAlign w:val="bottom"/>
                    </w:tcPr>
                    <w:p w:rsidR="008F5B59" w:rsidRPr="00A81F49" w:rsidRDefault="008F5B59" w:rsidP="008F5B59">
                      <w:pPr>
                        <w:pStyle w:val="a5"/>
                        <w:ind w:left="0" w:right="0"/>
                      </w:pPr>
                      <w:r w:rsidRPr="00A81F49">
                        <w:rPr>
                          <w:lang w:bidi="ru-RU"/>
                        </w:rPr>
                        <w:t>Дата</w:t>
                      </w:r>
                    </w:p>
                  </w:tc>
                </w:sdtContent>
              </w:sdt>
            </w:tr>
            <w:tr w:rsidR="008F5B59" w:rsidRPr="00A81F49" w:rsidTr="008F5B59">
              <w:tc>
                <w:tcPr>
                  <w:tcW w:w="3000" w:type="dxa"/>
                  <w:tcBorders>
                    <w:bottom w:val="single" w:sz="4" w:space="0" w:color="F79595" w:themeColor="accent1" w:themeTint="99"/>
                  </w:tcBorders>
                  <w:tcMar>
                    <w:bottom w:w="360" w:type="dxa"/>
                  </w:tcMar>
                </w:tcPr>
                <w:sdt>
                  <w:sdtPr>
                    <w:rPr>
                      <w:noProof/>
                    </w:rPr>
                    <w:alias w:val="Введите дату рабочего задания:"/>
                    <w:tag w:val="Введите дату рабочего задания:"/>
                    <w:id w:val="-51779874"/>
                    <w:placeholder>
                      <w:docPart w:val="FC54A471DC604BB9B038EB92FB394DE8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:rsidR="008F5B59" w:rsidRPr="00A81F49" w:rsidRDefault="00A418CD" w:rsidP="008F5B59">
                      <w:pPr>
                        <w:pStyle w:val="NoSpacing"/>
                        <w:ind w:left="0" w:right="0"/>
                        <w:rPr>
                          <w:noProof/>
                        </w:rPr>
                      </w:pPr>
                      <w:r>
                        <w:rPr>
                          <w:noProof/>
                          <w:lang w:val="en-US"/>
                        </w:rPr>
                        <w:t>11</w:t>
                      </w:r>
                      <w:r w:rsidRPr="00A418CD">
                        <w:rPr>
                          <w:noProof/>
                        </w:rPr>
                        <w:t>.11</w:t>
                      </w:r>
                      <w:r w:rsidR="00D92497" w:rsidRPr="00A418CD">
                        <w:rPr>
                          <w:noProof/>
                        </w:rPr>
                        <w:t>.20</w:t>
                      </w:r>
                      <w:r w:rsidR="00651CA2" w:rsidRPr="00A418CD">
                        <w:rPr>
                          <w:noProof/>
                        </w:rPr>
                        <w:t>20</w:t>
                      </w:r>
                    </w:p>
                  </w:sdtContent>
                </w:sdt>
              </w:tc>
            </w:tr>
          </w:tbl>
          <w:sdt>
            <w:sdtPr>
              <w:alias w:val="Введите название компании:"/>
              <w:tag w:val="Введите название компании:"/>
              <w:id w:val="-886792623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6"/>
                  <w:ind w:left="0" w:right="0"/>
                </w:pPr>
                <w:r>
                  <w:t>кафедра БМТ-2</w:t>
                </w:r>
              </w:p>
            </w:sdtContent>
          </w:sdt>
          <w:p w:rsidR="009C6C28" w:rsidRPr="00A81F49" w:rsidRDefault="00164195">
            <w:pPr>
              <w:pStyle w:val="NoSpacing"/>
              <w:ind w:left="0" w:right="0"/>
              <w:rPr>
                <w:noProof/>
              </w:rPr>
            </w:pPr>
            <w:sdt>
              <w:sdtPr>
                <w:rPr>
                  <w:noProof/>
                </w:rPr>
                <w:alias w:val="Введите почтовый адрес:"/>
                <w:tag w:val="Введите почтовый адрес:"/>
                <w:id w:val="-835229435"/>
                <w:placeholder>
                  <w:docPart w:val="1885E8478C9A4DE5B18A3A2FBDA31B9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  <w:r w:rsidR="002C6224" w:rsidRPr="00A81F49">
              <w:rPr>
                <w:noProof/>
                <w:lang w:bidi="ru-RU"/>
              </w:rPr>
              <w:br/>
            </w:r>
            <w:sdt>
              <w:sdtPr>
                <w:rPr>
                  <w:noProof/>
                </w:rPr>
                <w:alias w:val="Введите город, почтовый индекс:"/>
                <w:tag w:val="Укажите город, регион, почтовый индекс:"/>
                <w:id w:val="99161012"/>
                <w:placeholder>
                  <w:docPart w:val="23DAC08234A947D9805C7261350F2A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</w:p>
        </w:tc>
        <w:tc>
          <w:tcPr>
            <w:tcW w:w="1485" w:type="dxa"/>
            <w:vAlign w:val="center"/>
          </w:tcPr>
          <w:p w:rsidR="009C6C28" w:rsidRPr="00A81F49" w:rsidRDefault="009C6C28">
            <w:pPr>
              <w:pStyle w:val="NoSpacing"/>
              <w:ind w:left="0" w:right="0"/>
              <w:jc w:val="center"/>
              <w:rPr>
                <w:noProof/>
              </w:rPr>
            </w:pPr>
          </w:p>
        </w:tc>
      </w:tr>
    </w:tbl>
    <w:p w:rsidR="002C6224" w:rsidRPr="00A81F49" w:rsidRDefault="008F5B59" w:rsidP="00F53AA6">
      <w:pPr>
        <w:pStyle w:val="Subtitle"/>
      </w:pPr>
      <w:r>
        <w:t>Домашнее задание</w:t>
      </w:r>
      <w:r w:rsidR="00461138" w:rsidRPr="00A81F49">
        <w:rPr>
          <w:lang w:bidi="ru-RU"/>
        </w:rPr>
        <w:t xml:space="preserve"> </w:t>
      </w:r>
      <w:sdt>
        <w:sdtPr>
          <w:alias w:val="Введите номер рабочего задания:"/>
          <w:tag w:val="Введите номер рабочего задания:"/>
          <w:id w:val="1717244626"/>
          <w:placeholder>
            <w:docPart w:val="8517A2E263C246A5A70A70EBC00DF215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>
            <w:t>№1</w:t>
          </w:r>
        </w:sdtContent>
      </w:sdt>
      <w:r w:rsidR="00461138" w:rsidRPr="00A81F49">
        <w:rPr>
          <w:lang w:bidi="ru-RU"/>
        </w:rPr>
        <w:t xml:space="preserve"> </w:t>
      </w:r>
      <w:r>
        <w:t>по дисциплине «Управление базами данных» студента</w:t>
      </w:r>
      <w:r w:rsidR="00461138" w:rsidRPr="00A81F49">
        <w:rPr>
          <w:lang w:bidi="ru-RU"/>
        </w:rPr>
        <w:t xml:space="preserve"> </w:t>
      </w:r>
      <w:sdt>
        <w:sdtPr>
          <w:alias w:val="Введите имя клиента:"/>
          <w:tag w:val="Введите имя клиента:"/>
          <w:id w:val="1901248414"/>
          <w:placeholder>
            <w:docPart w:val="117F52CB446045C29BEE465176A5335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A418CD">
            <w:t>Емелина Максима Евгеньевича</w:t>
          </w:r>
        </w:sdtContent>
      </w:sdt>
    </w:p>
    <w:p w:rsidR="009C6C28" w:rsidRPr="00A81F49" w:rsidRDefault="00164195" w:rsidP="008F5B59">
      <w:pPr>
        <w:pStyle w:val="Heading1"/>
      </w:pPr>
      <w:sdt>
        <w:sdtPr>
          <w:alias w:val="Объем работ:"/>
          <w:tag w:val="Объем работ:"/>
          <w:id w:val="-1245021928"/>
          <w:placeholder>
            <w:docPart w:val="80FE2421B4E049F7A0794F3DF8C88CF3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Объем работ</w:t>
          </w:r>
        </w:sdtContent>
      </w:sdt>
    </w:p>
    <w:tbl>
      <w:tblPr>
        <w:tblStyle w:val="a0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E26FB2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  <w:vAlign w:val="center"/>
          </w:tcPr>
          <w:p w:rsidR="002C6224" w:rsidRPr="00A81F49" w:rsidRDefault="002C6224" w:rsidP="000B25ED">
            <w:pPr>
              <w:pStyle w:val="NoSpacing"/>
              <w:rPr>
                <w:noProof/>
              </w:rPr>
            </w:pPr>
            <w:r w:rsidRPr="00A81F49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38319EEE" wp14:editId="08238A11">
                      <wp:extent cx="228600" cy="228600"/>
                      <wp:effectExtent l="0" t="0" r="0" b="0"/>
                      <wp:docPr id="17" name="Группа 17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Овал 18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Полилиния 19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841B12F" id="Группа 17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Kcq&#10;lwrhBQAAVBIAAA4AAAAAAAAAAAAAAAAALgIAAGRycy9lMm9Eb2MueG1sUEsBAi0AFAAGAAgAAAAh&#10;APgMKZnYAAAAAwEAAA8AAAAAAAAAAAAAAAAAOwgAAGRycy9kb3ducmV2LnhtbFBLBQYAAAAABAAE&#10;APMAAABACQAAAAA=&#10;">
                      <v:oval id="Овал 18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f24f4f [3204]" stroked="f" strokeweight="0">
                        <v:stroke joinstyle="miter"/>
                        <o:lock v:ext="edit" aspectratio="t"/>
                      </v:oval>
                      <v:shape id="Полилиния 19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  <w:vAlign w:val="center"/>
          </w:tcPr>
          <w:p w:rsidR="002C6224" w:rsidRDefault="00755059" w:rsidP="000B25ED">
            <w:pPr>
              <w:pStyle w:val="a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Опишите объём работ</w:t>
            </w:r>
          </w:p>
          <w:p w:rsidR="00F53AA6" w:rsidRDefault="00E26FB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Выбор в графе </w:t>
            </w:r>
            <w:r w:rsidRPr="00E26FB2">
              <w:t>“</w:t>
            </w:r>
            <w:r>
              <w:t>Назначить</w:t>
            </w:r>
            <w:r w:rsidRPr="00E26FB2">
              <w:t xml:space="preserve">” </w:t>
            </w:r>
            <w:r>
              <w:t>своего профиля</w:t>
            </w:r>
          </w:p>
          <w:p w:rsidR="00E26FB2" w:rsidRPr="00E26FB2" w:rsidRDefault="00E26FB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Подключение страниц </w:t>
            </w:r>
            <w:r>
              <w:rPr>
                <w:lang w:val="en-US"/>
              </w:rPr>
              <w:t>GitHub</w:t>
            </w:r>
            <w:r w:rsidRPr="00E26FB2">
              <w:t xml:space="preserve"> </w:t>
            </w:r>
            <w:r>
              <w:t xml:space="preserve">через настройки, выбор </w:t>
            </w:r>
            <w:r>
              <w:rPr>
                <w:lang w:val="en-US"/>
              </w:rPr>
              <w:t>master</w:t>
            </w:r>
            <w:r w:rsidRPr="00E26FB2">
              <w:t xml:space="preserve"> </w:t>
            </w:r>
            <w:r>
              <w:rPr>
                <w:lang w:val="en-US"/>
              </w:rPr>
              <w:t>branch</w:t>
            </w:r>
          </w:p>
          <w:p w:rsidR="00E26FB2" w:rsidRPr="00E26FB2" w:rsidRDefault="00E26FB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Закрытие первого вопроса </w:t>
            </w:r>
            <w:r>
              <w:rPr>
                <w:lang w:val="en-US"/>
              </w:rPr>
              <w:t>close issue</w:t>
            </w:r>
          </w:p>
          <w:p w:rsidR="00E26FB2" w:rsidRDefault="00E26FB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Создание новой ветки </w:t>
            </w:r>
          </w:p>
          <w:p w:rsidR="00E26FB2" w:rsidRDefault="00E26FB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Фиксация</w:t>
            </w:r>
            <w:r w:rsidRPr="00E26FB2">
              <w:t xml:space="preserve"> </w:t>
            </w:r>
            <w:r>
              <w:t>файла</w:t>
            </w:r>
            <w:r w:rsidRPr="00E26FB2">
              <w:t xml:space="preserve"> (</w:t>
            </w:r>
            <w:r>
              <w:rPr>
                <w:lang w:val="en-US"/>
              </w:rPr>
              <w:t>commit</w:t>
            </w:r>
            <w:r w:rsidRPr="00E26FB2">
              <w:t xml:space="preserve"> </w:t>
            </w:r>
            <w:r>
              <w:rPr>
                <w:lang w:val="en-US"/>
              </w:rPr>
              <w:t>a</w:t>
            </w:r>
            <w:r w:rsidRPr="00E26FB2">
              <w:t xml:space="preserve"> </w:t>
            </w:r>
            <w:r>
              <w:rPr>
                <w:lang w:val="en-US"/>
              </w:rPr>
              <w:t>file</w:t>
            </w:r>
            <w:r w:rsidRPr="00E26FB2">
              <w:t xml:space="preserve">), </w:t>
            </w:r>
            <w:r>
              <w:t>создание нового файла в определенной директории</w:t>
            </w:r>
          </w:p>
          <w:p w:rsidR="00E26FB2" w:rsidRDefault="00E26FB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запроса</w:t>
            </w:r>
            <w:r w:rsidR="00B178A2">
              <w:t>, создание названия запроса и его описания</w:t>
            </w:r>
          </w:p>
          <w:p w:rsidR="00B178A2" w:rsidRDefault="00B178A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Редактирование файла в </w:t>
            </w:r>
            <w:r>
              <w:rPr>
                <w:lang w:val="en-US"/>
              </w:rPr>
              <w:t>pull</w:t>
            </w:r>
            <w:r w:rsidRPr="00B178A2">
              <w:t xml:space="preserve"> </w:t>
            </w:r>
            <w:r>
              <w:rPr>
                <w:lang w:val="en-US"/>
              </w:rPr>
              <w:t>request</w:t>
            </w:r>
            <w:r>
              <w:t xml:space="preserve"> и сохранение изменений</w:t>
            </w:r>
          </w:p>
          <w:p w:rsidR="00B178A2" w:rsidRPr="00E26FB2" w:rsidRDefault="00B178A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Объединение веток, удаление ветки</w:t>
            </w:r>
          </w:p>
        </w:tc>
      </w:tr>
    </w:tbl>
    <w:p w:rsidR="009C6C28" w:rsidRPr="00E26FB2" w:rsidRDefault="009C6C28"/>
    <w:p w:rsidR="009C6C28" w:rsidRPr="00A81F49" w:rsidRDefault="00164195">
      <w:pPr>
        <w:pStyle w:val="Heading1"/>
      </w:pPr>
      <w:sdt>
        <w:sdtPr>
          <w:alias w:val="Результирующие материалы:"/>
          <w:tag w:val="Результирующие материалы:"/>
          <w:id w:val="1947734691"/>
          <w:placeholder>
            <w:docPart w:val="0AE8AA005E54457BBDBB22A5B7DD8540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Результирующие материалы</w:t>
          </w:r>
        </w:sdtContent>
      </w:sdt>
    </w:p>
    <w:tbl>
      <w:tblPr>
        <w:tblStyle w:val="a0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2C6224" w:rsidRPr="00A81F49" w:rsidRDefault="002C6224" w:rsidP="000B25ED">
            <w:pPr>
              <w:pStyle w:val="a2"/>
            </w:pPr>
            <w:r w:rsidRPr="00A81F49">
              <w:rPr>
                <w:lang w:val="en-US" w:eastAsia="en-US"/>
              </w:rPr>
              <mc:AlternateContent>
                <mc:Choice Requires="wpg">
                  <w:drawing>
                    <wp:inline distT="0" distB="0" distL="0" distR="0" wp14:anchorId="42FA3E4B" wp14:editId="4CE3D209">
                      <wp:extent cx="228600" cy="228600"/>
                      <wp:effectExtent l="0" t="0" r="0" b="0"/>
                      <wp:docPr id="8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" name="Овал 9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олилиния 13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B36A447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MrB8zne&#10;BQAAURIAAA4AAAAAAAAAAAAAAAAALgIAAGRycy9lMm9Eb2MueG1sUEsBAi0AFAAGAAgAAAAhAPgM&#10;KZnYAAAAAwEAAA8AAAAAAAAAAAAAAAAAOAgAAGRycy9kb3ducmV2LnhtbFBLBQYAAAAABAAEAPMA&#10;AAA9CQAAAAA=&#10;">
                      <v:oval id="Овал 9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" fillcolor="#f24f4f [3204]" stroked="f" strokeweight="0">
                        <v:stroke joinstyle="miter"/>
                        <o:lock v:ext="edit" aspectratio="t"/>
                      </v:oval>
                      <v:shape id="Полилиния 13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Gq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F3H9JB8jNLwAAAP//AwBQSwECLQAUAAYACAAAACEA2+H2y+4AAACFAQAAEwAAAAAAAAAAAAAA&#10;AAAAAAAAW0NvbnRlbnRfVHlwZXNdLnhtbFBLAQItABQABgAIAAAAIQBa9CxbvwAAABUBAAALAAAA&#10;AAAAAAAAAAAAAB8BAABfcmVscy8ucmVsc1BLAQItABQABgAIAAAAIQDokAGq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</w:tcPr>
          <w:p w:rsidR="002C6224" w:rsidRDefault="00755059" w:rsidP="000B25ED">
            <w:pPr>
              <w:pStyle w:val="a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Опишите конечные результаты</w:t>
            </w:r>
          </w:p>
          <w:p w:rsidR="00B178A2" w:rsidRPr="00B178A2" w:rsidRDefault="00B178A2" w:rsidP="00B178A2">
            <w:pPr>
              <w:pStyle w:val="a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Знакомство с </w:t>
            </w:r>
            <w:r>
              <w:rPr>
                <w:lang w:val="en-US"/>
              </w:rPr>
              <w:t>GitHub</w:t>
            </w:r>
            <w:r w:rsidRPr="00B178A2">
              <w:t xml:space="preserve">, </w:t>
            </w:r>
            <w:r>
              <w:t xml:space="preserve">знания о запросах, </w:t>
            </w:r>
            <w:r>
              <w:rPr>
                <w:lang w:val="en-US"/>
              </w:rPr>
              <w:t>pull</w:t>
            </w:r>
            <w:r w:rsidRPr="00B178A2">
              <w:t xml:space="preserve"> </w:t>
            </w:r>
            <w:r>
              <w:rPr>
                <w:lang w:val="en-US"/>
              </w:rPr>
              <w:t>request</w:t>
            </w:r>
            <w:r w:rsidRPr="00B178A2">
              <w:t xml:space="preserve"> </w:t>
            </w:r>
            <w:r>
              <w:t xml:space="preserve">и структуре </w:t>
            </w:r>
            <w:r>
              <w:rPr>
                <w:lang w:val="en-US"/>
              </w:rPr>
              <w:t>GitHub</w:t>
            </w:r>
            <w:r w:rsidRPr="00B178A2">
              <w:t xml:space="preserve">, </w:t>
            </w:r>
            <w:r>
              <w:t>умение создавать ветки, загрузка файлов и их редактировани, подключение страниц</w:t>
            </w:r>
            <w:bookmarkStart w:id="0" w:name="_GoBack"/>
            <w:bookmarkEnd w:id="0"/>
          </w:p>
        </w:tc>
      </w:tr>
    </w:tbl>
    <w:p w:rsidR="009C6C28" w:rsidRPr="00A81F49" w:rsidRDefault="009C6C28">
      <w:pPr>
        <w:pStyle w:val="Closing"/>
        <w:keepNext/>
        <w:keepLines/>
      </w:pPr>
    </w:p>
    <w:tbl>
      <w:tblPr>
        <w:tblStyle w:val="a7"/>
        <w:tblW w:w="8667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Введите в этой таблице имя клиента и название компании"/>
      </w:tblPr>
      <w:tblGrid>
        <w:gridCol w:w="883"/>
        <w:gridCol w:w="3215"/>
        <w:gridCol w:w="803"/>
        <w:gridCol w:w="884"/>
        <w:gridCol w:w="2882"/>
      </w:tblGrid>
      <w:tr w:rsidR="009C6C28" w:rsidRPr="00A81F49" w:rsidTr="007821FB">
        <w:trPr>
          <w:trHeight w:val="720"/>
        </w:trPr>
        <w:tc>
          <w:tcPr>
            <w:tcW w:w="883" w:type="dxa"/>
            <w:vAlign w:val="bottom"/>
          </w:tcPr>
          <w:p w:rsidR="009C6C28" w:rsidRPr="00A81F49" w:rsidRDefault="009C6C28">
            <w:pPr>
              <w:pStyle w:val="a5"/>
              <w:keepNext/>
              <w:keepLines/>
            </w:pPr>
          </w:p>
        </w:tc>
        <w:tc>
          <w:tcPr>
            <w:tcW w:w="3215" w:type="dxa"/>
            <w:vAlign w:val="bottom"/>
          </w:tcPr>
          <w:p w:rsidR="009C6C28" w:rsidRPr="00A81F49" w:rsidRDefault="00164195">
            <w:pPr>
              <w:pStyle w:val="a5"/>
              <w:keepNext/>
              <w:keepLines/>
            </w:pPr>
            <w:sdt>
              <w:sdtPr>
                <w:alias w:val="Имя клиента:"/>
                <w:tag w:val="Имя клиента:"/>
                <w:id w:val="81570013"/>
                <w:placeholder>
                  <w:docPart w:val="A7E4AD4E846D40478CB21756C6E5339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A418CD">
                  <w:t>Емелина Максима Евгеньевича</w:t>
                </w:r>
              </w:sdtContent>
            </w:sdt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pStyle w:val="a5"/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pStyle w:val="a5"/>
              <w:keepNext/>
              <w:keepLines/>
            </w:pPr>
          </w:p>
        </w:tc>
        <w:tc>
          <w:tcPr>
            <w:tcW w:w="2882" w:type="dxa"/>
            <w:vAlign w:val="bottom"/>
          </w:tcPr>
          <w:sdt>
            <w:sdtPr>
              <w:alias w:val="Название компании:"/>
              <w:tag w:val="Название компании:"/>
              <w:id w:val="-2016684720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5"/>
                  <w:keepNext/>
                  <w:keepLines/>
                </w:pPr>
                <w:r>
                  <w:t>кафедра БМТ-2</w:t>
                </w:r>
              </w:p>
            </w:sdtContent>
          </w:sdt>
        </w:tc>
      </w:tr>
      <w:tr w:rsidR="009C6C28" w:rsidRPr="00A81F49" w:rsidTr="007821FB">
        <w:trPr>
          <w:trHeight w:val="1080"/>
        </w:trPr>
        <w:tc>
          <w:tcPr>
            <w:tcW w:w="88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3215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2882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</w:tr>
    </w:tbl>
    <w:p w:rsidR="009C6C28" w:rsidRPr="00A81F49" w:rsidRDefault="009C6C28">
      <w:pPr>
        <w:spacing w:before="320"/>
      </w:pPr>
    </w:p>
    <w:sectPr w:rsidR="009C6C28" w:rsidRPr="00A81F49" w:rsidSect="007821FB">
      <w:footerReference w:type="default" r:id="rId8"/>
      <w:headerReference w:type="first" r:id="rId9"/>
      <w:footerReference w:type="first" r:id="rId10"/>
      <w:pgSz w:w="11906" w:h="16838" w:code="9"/>
      <w:pgMar w:top="1080" w:right="122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195" w:rsidRDefault="00164195">
      <w:pPr>
        <w:spacing w:after="0" w:line="240" w:lineRule="auto"/>
      </w:pPr>
      <w:r>
        <w:separator/>
      </w:r>
    </w:p>
  </w:endnote>
  <w:endnote w:type="continuationSeparator" w:id="0">
    <w:p w:rsidR="00164195" w:rsidRDefault="0016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FA68E1" w:rsidTr="000B25ED">
      <w:tc>
        <w:tcPr>
          <w:tcW w:w="4355" w:type="pct"/>
        </w:tcPr>
        <w:p w:rsidR="00FA68E1" w:rsidRDefault="00164195" w:rsidP="00FA68E1">
          <w:pPr>
            <w:pStyle w:val="Footer"/>
          </w:pPr>
          <w:sdt>
            <w:sdtPr>
              <w:alias w:val="Рабочее задание для:"/>
              <w:tag w:val="Рабочее задание для:"/>
              <w:id w:val="-737478360"/>
              <w:placeholder>
                <w:docPart w:val="3B3046C266F741388A7F49B5F3CE8300"/>
              </w:placeholder>
              <w:temporary/>
              <w:showingPlcHdr/>
              <w15:appearance w15:val="hidden"/>
            </w:sdtPr>
            <w:sdtEndPr/>
            <w:sdtContent>
              <w:r w:rsidR="00A81F49">
                <w:rPr>
                  <w:lang w:bidi="ru-RU"/>
                </w:rPr>
                <w:t>Рабочее задание для</w:t>
              </w:r>
            </w:sdtContent>
          </w:sdt>
          <w:r w:rsidR="00FA68E1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-1471122458"/>
              <w:placeholder>
                <w:docPart w:val="FFCD702611834926AC153DE2C444A8B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A418CD">
                <w:t>Емелина Максима Евгеньевича</w:t>
              </w:r>
            </w:sdtContent>
          </w:sdt>
          <w:r w:rsidR="00FA68E1">
            <w:rPr>
              <w:lang w:bidi="ru-RU"/>
            </w:rPr>
            <w:t xml:space="preserve"> </w:t>
          </w:r>
          <w:r w:rsidR="00FA68E1">
            <w:rPr>
              <w:lang w:bidi="ru-RU"/>
            </w:rPr>
            <w:sym w:font="Wingdings" w:char="F0A0"/>
          </w:r>
          <w:r w:rsidR="00FA68E1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1338111185"/>
              <w:placeholder>
                <w:docPart w:val="D8C19372B8644927BA3F150B5556EA6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A418CD">
                <w:t>11.11.2020</w:t>
              </w:r>
            </w:sdtContent>
          </w:sdt>
        </w:p>
      </w:tc>
      <w:tc>
        <w:tcPr>
          <w:tcW w:w="645" w:type="pct"/>
        </w:tcPr>
        <w:p w:rsidR="00FA68E1" w:rsidRDefault="00FA68E1" w:rsidP="00FA68E1">
          <w:pPr>
            <w:pStyle w:val="Footer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114AFA">
            <w:rPr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</w:tr>
  </w:tbl>
  <w:p w:rsidR="009C6C28" w:rsidRDefault="009C6C28" w:rsidP="00FA6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051324" w:rsidTr="00D41B39">
      <w:tc>
        <w:tcPr>
          <w:tcW w:w="4355" w:type="pct"/>
        </w:tcPr>
        <w:p w:rsidR="00051324" w:rsidRDefault="005249E1" w:rsidP="00051324">
          <w:pPr>
            <w:pStyle w:val="Footer"/>
          </w:pPr>
          <w:r>
            <w:t>Домашнее задание</w:t>
          </w:r>
          <w:r w:rsidR="00651CA2">
            <w:t xml:space="preserve"> 1 по дисциплине «Управление Базами Данных»</w:t>
          </w:r>
          <w:r w:rsidR="00051324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2100288948"/>
              <w:placeholder>
                <w:docPart w:val="65101EBB557347C291EB6C9579912F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A418CD">
                <w:t>Емелина Максима Евгеньевича</w:t>
              </w:r>
            </w:sdtContent>
          </w:sdt>
          <w:r w:rsidR="00051324">
            <w:rPr>
              <w:lang w:bidi="ru-RU"/>
            </w:rPr>
            <w:t xml:space="preserve"> </w:t>
          </w:r>
          <w:r w:rsidR="00051324">
            <w:rPr>
              <w:lang w:bidi="ru-RU"/>
            </w:rPr>
            <w:sym w:font="Wingdings" w:char="F0A0"/>
          </w:r>
          <w:r w:rsidR="00051324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-1451003134"/>
              <w:placeholder>
                <w:docPart w:val="CFFFA68D1AF845199DAAF46052D6307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A418CD">
                <w:t>11.11.2020</w:t>
              </w:r>
            </w:sdtContent>
          </w:sdt>
        </w:p>
      </w:tc>
      <w:tc>
        <w:tcPr>
          <w:tcW w:w="645" w:type="pct"/>
        </w:tcPr>
        <w:p w:rsidR="00051324" w:rsidRDefault="00051324" w:rsidP="00051324">
          <w:pPr>
            <w:pStyle w:val="Footer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B178A2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:rsidR="00E223AE" w:rsidRDefault="00E2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195" w:rsidRDefault="00164195">
      <w:pPr>
        <w:spacing w:after="0" w:line="240" w:lineRule="auto"/>
      </w:pPr>
      <w:r>
        <w:separator/>
      </w:r>
    </w:p>
  </w:footnote>
  <w:footnote w:type="continuationSeparator" w:id="0">
    <w:p w:rsidR="00164195" w:rsidRDefault="00164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3AE" w:rsidRDefault="00051324">
    <w:pPr>
      <w:pStyle w:val="Header"/>
    </w:pP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99160D" wp14:editId="43FDD698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2" name="Надпись 22" descr="Название докумен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1324" w:rsidRDefault="00FF6308" w:rsidP="00051324">
                          <w:pPr>
                            <w:pStyle w:val="Title"/>
                          </w:pPr>
                          <w:r>
                            <w:t>Домашнее задание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99160D" id="_x0000_t202" coordsize="21600,21600" o:spt="202" path="m,l,21600r21600,l21600,xe">
              <v:stroke joinstyle="miter"/>
              <v:path gradientshapeok="t" o:connecttype="rect"/>
            </v:shapetype>
            <v:shape id="Надпись 22" o:spid="_x0000_s1026" type="#_x0000_t202" alt="Название документа" style="position:absolute;margin-left:43.3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" filled="f" stroked="f" strokeweight=".5pt">
              <v:textbox style="layout-flow:vertical;mso-layout-flow-alt:bottom-to-top;mso-fit-shape-to-text:t" inset="0,14.4pt,18pt">
                <w:txbxContent>
                  <w:p w:rsidR="00051324" w:rsidRDefault="00FF6308" w:rsidP="00051324">
                    <w:pPr>
                      <w:pStyle w:val="a6"/>
                    </w:pPr>
                    <w:r>
                      <w:t>Домашнее задание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301E2"/>
    <w:multiLevelType w:val="hybridMultilevel"/>
    <w:tmpl w:val="7B82C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yMTE3MzYHQjNzSyUdpeDU4uLM/DyQAsNaADSPniosAAAA"/>
  </w:docVars>
  <w:rsids>
    <w:rsidRoot w:val="008F5B59"/>
    <w:rsid w:val="000003D1"/>
    <w:rsid w:val="00006632"/>
    <w:rsid w:val="00011CC2"/>
    <w:rsid w:val="00051324"/>
    <w:rsid w:val="00114AFA"/>
    <w:rsid w:val="00154E3F"/>
    <w:rsid w:val="00164195"/>
    <w:rsid w:val="00175D7F"/>
    <w:rsid w:val="002164DC"/>
    <w:rsid w:val="002C6224"/>
    <w:rsid w:val="0032517A"/>
    <w:rsid w:val="00430971"/>
    <w:rsid w:val="00461138"/>
    <w:rsid w:val="0046686E"/>
    <w:rsid w:val="004842A5"/>
    <w:rsid w:val="004958EB"/>
    <w:rsid w:val="0052319D"/>
    <w:rsid w:val="005249E1"/>
    <w:rsid w:val="005762C3"/>
    <w:rsid w:val="005A2DD8"/>
    <w:rsid w:val="005D5C74"/>
    <w:rsid w:val="00645A25"/>
    <w:rsid w:val="00651CA2"/>
    <w:rsid w:val="00654881"/>
    <w:rsid w:val="006A203A"/>
    <w:rsid w:val="006B23CE"/>
    <w:rsid w:val="006F4D71"/>
    <w:rsid w:val="00755059"/>
    <w:rsid w:val="007821FB"/>
    <w:rsid w:val="007E7248"/>
    <w:rsid w:val="007F2EA4"/>
    <w:rsid w:val="008D7ECD"/>
    <w:rsid w:val="008F5B59"/>
    <w:rsid w:val="00944E1A"/>
    <w:rsid w:val="009478C7"/>
    <w:rsid w:val="009B0A6C"/>
    <w:rsid w:val="009B323E"/>
    <w:rsid w:val="009B3975"/>
    <w:rsid w:val="009C6C28"/>
    <w:rsid w:val="00A1349D"/>
    <w:rsid w:val="00A27041"/>
    <w:rsid w:val="00A418CD"/>
    <w:rsid w:val="00A81F49"/>
    <w:rsid w:val="00B178A2"/>
    <w:rsid w:val="00B55DE2"/>
    <w:rsid w:val="00B74C65"/>
    <w:rsid w:val="00D04347"/>
    <w:rsid w:val="00D92497"/>
    <w:rsid w:val="00DB279F"/>
    <w:rsid w:val="00DD1797"/>
    <w:rsid w:val="00E10A0E"/>
    <w:rsid w:val="00E223AE"/>
    <w:rsid w:val="00E26FB2"/>
    <w:rsid w:val="00EC6DDE"/>
    <w:rsid w:val="00F53AA6"/>
    <w:rsid w:val="00FA68E1"/>
    <w:rsid w:val="00FF3DD9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DA4659"/>
  <w15:chartTrackingRefBased/>
  <w15:docId w15:val="{E2918EF7-6A78-43F6-B82C-AAE30ECC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A25"/>
    <w:pPr>
      <w:spacing w:after="16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Логотип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5A2DD8"/>
    <w:rPr>
      <w:color w:val="DF1010" w:themeColor="accent1" w:themeShade="BF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0">
    <w:name w:val="Таблица советов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1">
    <w:name w:val="Текст совета"/>
    <w:basedOn w:val="Normal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2">
    <w:name w:val="Значок"/>
    <w:basedOn w:val="Normal"/>
    <w:uiPriority w:val="99"/>
    <w:semiHidden/>
    <w:qFormat/>
    <w:pPr>
      <w:spacing w:before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3">
    <w:name w:val="Таблица рабочего задания"/>
    <w:basedOn w:val="TableNormal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a4">
    <w:name w:val="Макетная таблица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5">
    <w:name w:val="Заголовок формы"/>
    <w:basedOn w:val="Normal"/>
    <w:next w:val="Normal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6">
    <w:name w:val="Имя"/>
    <w:basedOn w:val="Normal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a7">
    <w:name w:val="Таблица для подписей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2DD8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">
    <w:name w:val="Неподтвержденное упоминание1"/>
    <w:basedOn w:val="DefaultParagraphFont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\AppData\Roaming\Microsoft\Templates\&#1054;&#1087;&#1080;&#1089;&#1072;&#1085;&#1080;&#1077;%20&#1088;&#1072;&#1073;&#1086;&#1090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EC82714CB845FABD089701B131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9689-0833-48B4-913A-3B0376DAF0F4}"/>
      </w:docPartPr>
      <w:docPartBody>
        <w:p w:rsidR="00C111B3" w:rsidRDefault="00ED4209">
          <w:pPr>
            <w:pStyle w:val="3EEC82714CB845FABD089701B131691E"/>
          </w:pPr>
          <w:r w:rsidRPr="00A81F49">
            <w:rPr>
              <w:lang w:bidi="ru-RU"/>
            </w:rPr>
            <w:t>Название компании</w:t>
          </w:r>
        </w:p>
      </w:docPartBody>
    </w:docPart>
    <w:docPart>
      <w:docPartPr>
        <w:name w:val="1885E8478C9A4DE5B18A3A2FBDA31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9D142-F193-4894-B1D5-1648BCA61186}"/>
      </w:docPartPr>
      <w:docPartBody>
        <w:p w:rsidR="00C111B3" w:rsidRDefault="00ED4209">
          <w:pPr>
            <w:pStyle w:val="1885E8478C9A4DE5B18A3A2FBDA31B97"/>
          </w:pPr>
          <w:r w:rsidRPr="00A81F49">
            <w:rPr>
              <w:noProof/>
              <w:lang w:bidi="ru-RU"/>
            </w:rPr>
            <w:t>Адрес компании</w:t>
          </w:r>
        </w:p>
      </w:docPartBody>
    </w:docPart>
    <w:docPart>
      <w:docPartPr>
        <w:name w:val="23DAC08234A947D9805C7261350F2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6611-2CB6-492A-ACC6-C3B05E49B440}"/>
      </w:docPartPr>
      <w:docPartBody>
        <w:p w:rsidR="00C111B3" w:rsidRDefault="00ED4209">
          <w:pPr>
            <w:pStyle w:val="23DAC08234A947D9805C7261350F2A77"/>
          </w:pPr>
          <w:r w:rsidRPr="00A81F49">
            <w:rPr>
              <w:noProof/>
              <w:lang w:bidi="ru-RU"/>
            </w:rPr>
            <w:t>Город, почтовый индекс</w:t>
          </w:r>
        </w:p>
      </w:docPartBody>
    </w:docPart>
    <w:docPart>
      <w:docPartPr>
        <w:name w:val="8517A2E263C246A5A70A70EBC00DF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D369A-C909-40D2-B9C8-1F0FEBFED659}"/>
      </w:docPartPr>
      <w:docPartBody>
        <w:p w:rsidR="00C111B3" w:rsidRDefault="00ED4209">
          <w:pPr>
            <w:pStyle w:val="8517A2E263C246A5A70A70EBC00DF215"/>
          </w:pPr>
          <w:r w:rsidRPr="00A81F49">
            <w:rPr>
              <w:rStyle w:val="PlaceholderText"/>
              <w:lang w:bidi="ru-RU"/>
            </w:rPr>
            <w:t>000</w:t>
          </w:r>
        </w:p>
      </w:docPartBody>
    </w:docPart>
    <w:docPart>
      <w:docPartPr>
        <w:name w:val="117F52CB446045C29BEE465176A533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41239-439D-4442-BAB7-DB8608A6B03B}"/>
      </w:docPartPr>
      <w:docPartBody>
        <w:p w:rsidR="00C111B3" w:rsidRDefault="00ED4209">
          <w:pPr>
            <w:pStyle w:val="117F52CB446045C29BEE465176A53350"/>
          </w:pPr>
          <w:r w:rsidRPr="00A81F49">
            <w:rPr>
              <w:rStyle w:val="PlaceholderText"/>
              <w:lang w:bidi="ru-RU"/>
            </w:rPr>
            <w:t>Имя клиента</w:t>
          </w:r>
        </w:p>
      </w:docPartBody>
    </w:docPart>
    <w:docPart>
      <w:docPartPr>
        <w:name w:val="A7E4AD4E846D40478CB21756C6E53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4C01E-C240-4698-A0A9-4F98AA08C2FA}"/>
      </w:docPartPr>
      <w:docPartBody>
        <w:p w:rsidR="00C111B3" w:rsidRDefault="00ED4209">
          <w:pPr>
            <w:pStyle w:val="A7E4AD4E846D40478CB21756C6E53398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80FE2421B4E049F7A0794F3DF8C88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21B39-FBBD-472C-A6EC-BE284CEA1D7C}"/>
      </w:docPartPr>
      <w:docPartBody>
        <w:p w:rsidR="00C111B3" w:rsidRDefault="00ED4209">
          <w:pPr>
            <w:pStyle w:val="80FE2421B4E049F7A0794F3DF8C88CF3"/>
          </w:pPr>
          <w:r w:rsidRPr="00A81F49">
            <w:rPr>
              <w:lang w:bidi="ru-RU"/>
            </w:rPr>
            <w:t>Объем работ</w:t>
          </w:r>
        </w:p>
      </w:docPartBody>
    </w:docPart>
    <w:docPart>
      <w:docPartPr>
        <w:name w:val="0AE8AA005E54457BBDBB22A5B7DD8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35BA4-B0C2-4AF0-9FF5-1D9AE6034E36}"/>
      </w:docPartPr>
      <w:docPartBody>
        <w:p w:rsidR="00C111B3" w:rsidRDefault="00ED4209">
          <w:pPr>
            <w:pStyle w:val="0AE8AA005E54457BBDBB22A5B7DD8540"/>
          </w:pPr>
          <w:r w:rsidRPr="00A81F49">
            <w:rPr>
              <w:lang w:bidi="ru-RU"/>
            </w:rPr>
            <w:t>Результирующие материалы</w:t>
          </w:r>
        </w:p>
      </w:docPartBody>
    </w:docPart>
    <w:docPart>
      <w:docPartPr>
        <w:name w:val="3B3046C266F741388A7F49B5F3CE8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B210E-F4B7-424C-8BCF-C825A35E3481}"/>
      </w:docPartPr>
      <w:docPartBody>
        <w:p w:rsidR="00C111B3" w:rsidRDefault="00ED4209">
          <w:pPr>
            <w:pStyle w:val="3B3046C266F741388A7F49B5F3CE8300"/>
          </w:pPr>
          <w:r>
            <w:rPr>
              <w:lang w:bidi="ru-RU"/>
            </w:rPr>
            <w:t>Рабочее задание</w:t>
          </w:r>
        </w:p>
      </w:docPartBody>
    </w:docPart>
    <w:docPart>
      <w:docPartPr>
        <w:name w:val="FFCD702611834926AC153DE2C444A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CFF63-AFB9-4DBF-8EDB-FA0598705C20}"/>
      </w:docPartPr>
      <w:docPartBody>
        <w:p w:rsidR="00C111B3" w:rsidRDefault="00ED4209" w:rsidP="00ED4209">
          <w:pPr>
            <w:pStyle w:val="FFCD702611834926AC153DE2C444A8BE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D8C19372B8644927BA3F150B5556E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11DB-A896-4A0C-BAEB-976D71A4D9DB}"/>
      </w:docPartPr>
      <w:docPartBody>
        <w:p w:rsidR="00C111B3" w:rsidRDefault="00ED4209" w:rsidP="00ED4209">
          <w:pPr>
            <w:pStyle w:val="D8C19372B8644927BA3F150B5556EA6F"/>
          </w:pPr>
          <w:r w:rsidRPr="00A81F49">
            <w:rPr>
              <w:lang w:bidi="ru-RU"/>
            </w:rPr>
            <w:t>Получатель услуг:</w:t>
          </w:r>
        </w:p>
      </w:docPartBody>
    </w:docPart>
    <w:docPart>
      <w:docPartPr>
        <w:name w:val="65101EBB557347C291EB6C9579912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9DDBD5-6F4E-475D-BDEF-4A52F765BE12}"/>
      </w:docPartPr>
      <w:docPartBody>
        <w:p w:rsidR="00C111B3" w:rsidRDefault="00ED4209" w:rsidP="00ED4209">
          <w:pPr>
            <w:pStyle w:val="65101EBB557347C291EB6C9579912FDA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CFFFA68D1AF845199DAAF46052D63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306B9-443F-4F59-B646-06C13775540B}"/>
      </w:docPartPr>
      <w:docPartBody>
        <w:p w:rsidR="00C111B3" w:rsidRDefault="00ED4209" w:rsidP="00ED4209">
          <w:pPr>
            <w:pStyle w:val="CFFFA68D1AF845199DAAF46052D63072"/>
          </w:pPr>
          <w:r w:rsidRPr="00A81F49">
            <w:rPr>
              <w:noProof/>
              <w:lang w:bidi="ru-RU"/>
            </w:rPr>
            <w:t>Адрес клиента</w:t>
          </w:r>
        </w:p>
      </w:docPartBody>
    </w:docPart>
    <w:docPart>
      <w:docPartPr>
        <w:name w:val="B146234B994949DB94B0948D0B267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30CE9-1EE2-493F-B763-A5703CA69BDE}"/>
      </w:docPartPr>
      <w:docPartBody>
        <w:p w:rsidR="00C111B3" w:rsidRDefault="00ED4209" w:rsidP="00ED4209">
          <w:pPr>
            <w:pStyle w:val="B146234B994949DB94B0948D0B26705D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FC54A471DC604BB9B038EB92FB394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138F0-2BAE-47C2-B2EF-4F03F5E2D315}"/>
      </w:docPartPr>
      <w:docPartBody>
        <w:p w:rsidR="00C111B3" w:rsidRDefault="00ED4209" w:rsidP="00ED4209">
          <w:pPr>
            <w:pStyle w:val="FC54A471DC604BB9B038EB92FB394DE8"/>
          </w:pPr>
          <w:r w:rsidRPr="00A81F49">
            <w:rPr>
              <w:noProof/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09"/>
    <w:rsid w:val="003F40EF"/>
    <w:rsid w:val="00C111B3"/>
    <w:rsid w:val="00E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paragraph" w:customStyle="1" w:styleId="2430B780D0684AC9985C27E92046362C">
    <w:name w:val="2430B780D0684AC9985C27E92046362C"/>
  </w:style>
  <w:style w:type="character" w:styleId="PlaceholderText">
    <w:name w:val="Placeholder Text"/>
    <w:basedOn w:val="DefaultParagraphFont"/>
    <w:uiPriority w:val="99"/>
    <w:semiHidden/>
    <w:rPr>
      <w:color w:val="2E74B5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DA3A2A29416D453CB2524F854C520BB5">
    <w:name w:val="DA3A2A29416D453CB2524F854C520BB5"/>
  </w:style>
  <w:style w:type="paragraph" w:customStyle="1" w:styleId="117F52CB446045C29BEE465176A53350">
    <w:name w:val="117F52CB446045C29BEE465176A53350"/>
  </w:style>
  <w:style w:type="paragraph" w:customStyle="1" w:styleId="E7E2FBF4874C449595516D1CDC0CF327">
    <w:name w:val="E7E2FBF4874C449595516D1CDC0CF327"/>
  </w:style>
  <w:style w:type="paragraph" w:customStyle="1" w:styleId="28FA1D5DF5EE4ECBBB8AA1A1B13B541F">
    <w:name w:val="28FA1D5DF5EE4ECBBB8AA1A1B13B541F"/>
  </w:style>
  <w:style w:type="paragraph" w:customStyle="1" w:styleId="DEBA80282490417FA3EE9A25629DC4A9">
    <w:name w:val="DEBA80282490417FA3EE9A25629DC4A9"/>
  </w:style>
  <w:style w:type="paragraph" w:customStyle="1" w:styleId="79CB5740C48445B4B98333E824A3A9B3">
    <w:name w:val="79CB5740C48445B4B98333E824A3A9B3"/>
  </w:style>
  <w:style w:type="paragraph" w:customStyle="1" w:styleId="A7E4AD4E846D40478CB21756C6E53398">
    <w:name w:val="A7E4AD4E846D40478CB21756C6E53398"/>
  </w:style>
  <w:style w:type="paragraph" w:customStyle="1" w:styleId="19E2E34B83484ABDBD1F4301D1289F3B">
    <w:name w:val="19E2E34B83484ABDBD1F4301D1289F3B"/>
  </w:style>
  <w:style w:type="paragraph" w:customStyle="1" w:styleId="616DC91B9F73456EAE12A22F620DC0F1">
    <w:name w:val="616DC91B9F73456EAE12A22F620DC0F1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">
    <w:name w:val="Текст совета"/>
    <w:basedOn w:val="Normal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44546A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32A647FCA86E44568D732EF2C0F0CAB3">
    <w:name w:val="32A647FCA86E44568D732EF2C0F0CAB3"/>
  </w:style>
  <w:style w:type="paragraph" w:customStyle="1" w:styleId="162BDDFC298848A185BCCA2A43500EBF">
    <w:name w:val="162BDDFC298848A185BCCA2A43500EBF"/>
  </w:style>
  <w:style w:type="paragraph" w:customStyle="1" w:styleId="4F8A9EEF0A1C4C71B2303CCF24403F51">
    <w:name w:val="4F8A9EEF0A1C4C71B2303CCF24403F51"/>
  </w:style>
  <w:style w:type="paragraph" w:customStyle="1" w:styleId="37C1645A30504FEB9DA264A457562558">
    <w:name w:val="37C1645A30504FEB9DA264A457562558"/>
  </w:style>
  <w:style w:type="paragraph" w:customStyle="1" w:styleId="6422D50DAD0343AD996EEF313065A1D8">
    <w:name w:val="6422D50DAD0343AD996EEF313065A1D8"/>
  </w:style>
  <w:style w:type="paragraph" w:customStyle="1" w:styleId="38A997A4C9EA4F1A8BE54BEF824DA3B7">
    <w:name w:val="38A997A4C9EA4F1A8BE54BEF824DA3B7"/>
  </w:style>
  <w:style w:type="paragraph" w:customStyle="1" w:styleId="9BC38A2B304D45AA8D0775E79A91DA0C">
    <w:name w:val="9BC38A2B304D45AA8D0775E79A91DA0C"/>
  </w:style>
  <w:style w:type="paragraph" w:customStyle="1" w:styleId="F74C773E66EB4B028C70245B95648802">
    <w:name w:val="F74C773E66EB4B028C70245B95648802"/>
  </w:style>
  <w:style w:type="paragraph" w:customStyle="1" w:styleId="9F08C6544DB04B8DA635DB543CCCB08A">
    <w:name w:val="9F08C6544DB04B8DA635DB543CCCB08A"/>
  </w:style>
  <w:style w:type="paragraph" w:customStyle="1" w:styleId="0DAF2A4A2DDA46299D1A2E3EA4BED138">
    <w:name w:val="0DAF2A4A2DDA46299D1A2E3EA4BED138"/>
  </w:style>
  <w:style w:type="paragraph" w:customStyle="1" w:styleId="BBAC05C42C4D407A992D362693DC47B8">
    <w:name w:val="BBAC05C42C4D407A992D362693DC47B8"/>
  </w:style>
  <w:style w:type="paragraph" w:customStyle="1" w:styleId="FBC448D4AB2348FBBA36EE10E171F8ED">
    <w:name w:val="FBC448D4AB2348FBBA36EE10E171F8ED"/>
  </w:style>
  <w:style w:type="paragraph" w:customStyle="1" w:styleId="A7D2AC67FB114696B032D90F99541BA0">
    <w:name w:val="A7D2AC67FB114696B032D90F99541BA0"/>
  </w:style>
  <w:style w:type="paragraph" w:customStyle="1" w:styleId="4D2639F0BF134D51873E69100529B1CC">
    <w:name w:val="4D2639F0BF134D51873E69100529B1CC"/>
  </w:style>
  <w:style w:type="paragraph" w:customStyle="1" w:styleId="43B9B485AFE942E3A9283122E4FAB910">
    <w:name w:val="43B9B485AFE942E3A9283122E4FAB910"/>
  </w:style>
  <w:style w:type="paragraph" w:customStyle="1" w:styleId="B584D4B83D9C48F18C3E584DCFE0F1B1">
    <w:name w:val="B584D4B83D9C48F18C3E584DCFE0F1B1"/>
  </w:style>
  <w:style w:type="paragraph" w:customStyle="1" w:styleId="EA37890FE3954D8595E8DA3CE07A455C">
    <w:name w:val="EA37890FE3954D8595E8DA3CE07A455C"/>
  </w:style>
  <w:style w:type="paragraph" w:customStyle="1" w:styleId="2B5F32E403BE417BAD8F9B981CA1E933">
    <w:name w:val="2B5F32E403BE417BAD8F9B981CA1E933"/>
  </w:style>
  <w:style w:type="paragraph" w:customStyle="1" w:styleId="8CB5665CD3DF4DE0A423A1115544C499">
    <w:name w:val="8CB5665CD3DF4DE0A423A1115544C499"/>
  </w:style>
  <w:style w:type="paragraph" w:customStyle="1" w:styleId="80FE2421B4E049F7A0794F3DF8C88CF3">
    <w:name w:val="80FE2421B4E049F7A0794F3DF8C88CF3"/>
  </w:style>
  <w:style w:type="paragraph" w:customStyle="1" w:styleId="0F59EAE731194A908D8C6265B12CECE3">
    <w:name w:val="0F59EAE731194A908D8C6265B12CECE3"/>
  </w:style>
  <w:style w:type="paragraph" w:customStyle="1" w:styleId="61DE632DF10C4DDD84AE2EF9FCE57DF9">
    <w:name w:val="61DE632DF10C4DDD84AE2EF9FCE57DF9"/>
  </w:style>
  <w:style w:type="paragraph" w:customStyle="1" w:styleId="0AE8AA005E54457BBDBB22A5B7DD8540">
    <w:name w:val="0AE8AA005E54457BBDBB22A5B7DD8540"/>
  </w:style>
  <w:style w:type="paragraph" w:customStyle="1" w:styleId="468EEAA40A664BBF964CD4512D6123D7">
    <w:name w:val="468EEAA40A664BBF964CD4512D6123D7"/>
  </w:style>
  <w:style w:type="paragraph" w:customStyle="1" w:styleId="DD11064B71FD45EC97F29DFA9B04F9DD">
    <w:name w:val="DD11064B71FD45EC97F29DFA9B04F9DD"/>
  </w:style>
  <w:style w:type="paragraph" w:customStyle="1" w:styleId="C2A21060ED8A4EE3B367B8D0FE7D6BB1">
    <w:name w:val="C2A21060ED8A4EE3B367B8D0FE7D6BB1"/>
  </w:style>
  <w:style w:type="paragraph" w:customStyle="1" w:styleId="48A8BF3C7DBC41129F744D7C510C4536">
    <w:name w:val="48A8BF3C7DBC41129F744D7C510C4536"/>
  </w:style>
  <w:style w:type="paragraph" w:customStyle="1" w:styleId="B9A107D49D3442B695625B3A6B99EC19">
    <w:name w:val="B9A107D49D3442B695625B3A6B99EC19"/>
  </w:style>
  <w:style w:type="paragraph" w:customStyle="1" w:styleId="58903A5CA7A1434899B79894D0307CEA">
    <w:name w:val="58903A5CA7A1434899B79894D0307CEA"/>
  </w:style>
  <w:style w:type="paragraph" w:customStyle="1" w:styleId="EA63241F37F6451A91C717B5F1026D4F">
    <w:name w:val="EA63241F37F6451A91C717B5F1026D4F"/>
  </w:style>
  <w:style w:type="paragraph" w:customStyle="1" w:styleId="9004712B52C8447BB33E7B8832013EB7">
    <w:name w:val="9004712B52C8447BB33E7B8832013EB7"/>
  </w:style>
  <w:style w:type="paragraph" w:customStyle="1" w:styleId="FBBDC713A0674F389D02E10E0BB8990C">
    <w:name w:val="FBBDC713A0674F389D02E10E0BB8990C"/>
  </w:style>
  <w:style w:type="paragraph" w:customStyle="1" w:styleId="25F9D6F54EE84301B090343B54394747">
    <w:name w:val="25F9D6F54EE84301B090343B54394747"/>
  </w:style>
  <w:style w:type="paragraph" w:customStyle="1" w:styleId="6597200EA7064C3CA82BE9DCB53189E8">
    <w:name w:val="6597200EA7064C3CA82BE9DCB53189E8"/>
  </w:style>
  <w:style w:type="paragraph" w:customStyle="1" w:styleId="B4DA30B71C9C427F822AB0781A94C055">
    <w:name w:val="B4DA30B71C9C427F822AB0781A94C055"/>
  </w:style>
  <w:style w:type="paragraph" w:customStyle="1" w:styleId="1279008F962041EB8144E13347A08AC0">
    <w:name w:val="1279008F962041EB8144E13347A08AC0"/>
  </w:style>
  <w:style w:type="paragraph" w:customStyle="1" w:styleId="FED233F0B5E546CCABB7ADC251DCDBE9">
    <w:name w:val="FED233F0B5E546CCABB7ADC251DCDBE9"/>
  </w:style>
  <w:style w:type="paragraph" w:customStyle="1" w:styleId="405B76A7B82541F7886B34B2ED703824">
    <w:name w:val="405B76A7B82541F7886B34B2ED703824"/>
  </w:style>
  <w:style w:type="paragraph" w:customStyle="1" w:styleId="AA350FAD30344CCBB35FA454AF44697E">
    <w:name w:val="AA350FAD30344CCBB35FA454AF44697E"/>
  </w:style>
  <w:style w:type="paragraph" w:customStyle="1" w:styleId="D9BD74120AEB4D7EA32A8D06618F62D8">
    <w:name w:val="D9BD74120AEB4D7EA32A8D06618F62D8"/>
  </w:style>
  <w:style w:type="paragraph" w:customStyle="1" w:styleId="EE77AE33C4CD408DBBC326DC8BBB353A">
    <w:name w:val="EE77AE33C4CD408DBBC326DC8BBB353A"/>
  </w:style>
  <w:style w:type="paragraph" w:customStyle="1" w:styleId="818D95A96B9A4ADAA5A8FA6932A63B65">
    <w:name w:val="818D95A96B9A4ADAA5A8FA6932A63B65"/>
  </w:style>
  <w:style w:type="paragraph" w:customStyle="1" w:styleId="0AAFDB7A7D294D13B94EBCB26D105B3B">
    <w:name w:val="0AAFDB7A7D294D13B94EBCB26D105B3B"/>
  </w:style>
  <w:style w:type="paragraph" w:customStyle="1" w:styleId="3DD3701C8A95441A912A5F3EA01CFDEB">
    <w:name w:val="3DD3701C8A95441A912A5F3EA01CFDEB"/>
  </w:style>
  <w:style w:type="paragraph" w:customStyle="1" w:styleId="94DB243A4EB74C51AE49CC78B1737B33">
    <w:name w:val="94DB243A4EB74C51AE49CC78B1737B33"/>
  </w:style>
  <w:style w:type="paragraph" w:customStyle="1" w:styleId="D1C4ABDF13F34BB4B44DF850E4498E02">
    <w:name w:val="D1C4ABDF13F34BB4B44DF850E4498E02"/>
  </w:style>
  <w:style w:type="paragraph" w:customStyle="1" w:styleId="9862DFC9180E45ECB41A4E896B1AD7B0">
    <w:name w:val="9862DFC9180E45ECB41A4E896B1AD7B0"/>
  </w:style>
  <w:style w:type="paragraph" w:customStyle="1" w:styleId="DDA4639E9E77482883BFFF18958DFAC9">
    <w:name w:val="DDA4639E9E77482883BFFF18958DFAC9"/>
  </w:style>
  <w:style w:type="paragraph" w:customStyle="1" w:styleId="B5FF7EC93F314B3680B187BDF909140A">
    <w:name w:val="B5FF7EC93F314B3680B187BDF909140A"/>
  </w:style>
  <w:style w:type="paragraph" w:customStyle="1" w:styleId="E46D4D66D2194925B59A4D7929A1B26C">
    <w:name w:val="E46D4D66D2194925B59A4D7929A1B26C"/>
  </w:style>
  <w:style w:type="paragraph" w:customStyle="1" w:styleId="46A1E0DC081C4DD287001510E24C41E2">
    <w:name w:val="46A1E0DC081C4DD287001510E24C41E2"/>
  </w:style>
  <w:style w:type="paragraph" w:customStyle="1" w:styleId="71BB9158EBFD4CF4A642DC1CFB97621F">
    <w:name w:val="71BB9158EBFD4CF4A642DC1CFB97621F"/>
  </w:style>
  <w:style w:type="paragraph" w:customStyle="1" w:styleId="C8864CC29CBC4B5EAC482C4CA0B02ADF">
    <w:name w:val="C8864CC29CBC4B5EAC482C4CA0B02ADF"/>
  </w:style>
  <w:style w:type="paragraph" w:customStyle="1" w:styleId="CD814D572F4D4481A96E1652A7B68F58">
    <w:name w:val="CD814D572F4D4481A96E1652A7B68F58"/>
  </w:style>
  <w:style w:type="paragraph" w:customStyle="1" w:styleId="4C191E3B2FF3455194E795EE24780254">
    <w:name w:val="4C191E3B2FF3455194E795EE24780254"/>
  </w:style>
  <w:style w:type="paragraph" w:customStyle="1" w:styleId="298EB9F7E07D4D7A893A019A967ABFD7">
    <w:name w:val="298EB9F7E07D4D7A893A019A967ABFD7"/>
  </w:style>
  <w:style w:type="paragraph" w:customStyle="1" w:styleId="9096E0969F094213AC25E7621C1C851F">
    <w:name w:val="9096E0969F094213AC25E7621C1C851F"/>
  </w:style>
  <w:style w:type="paragraph" w:customStyle="1" w:styleId="41A28E62C6AE4E418D0A5C37CCA369D2">
    <w:name w:val="41A28E62C6AE4E418D0A5C37CCA369D2"/>
  </w:style>
  <w:style w:type="paragraph" w:customStyle="1" w:styleId="767D7AEB467A4F93AEEA5B99796D8984">
    <w:name w:val="767D7AEB467A4F93AEEA5B99796D8984"/>
  </w:style>
  <w:style w:type="paragraph" w:customStyle="1" w:styleId="50C6F9F23F404B0EBF3DCEE0CE9C1955">
    <w:name w:val="50C6F9F23F404B0EBF3DCEE0CE9C1955"/>
  </w:style>
  <w:style w:type="paragraph" w:customStyle="1" w:styleId="AB02338FCEEE44E689ECD496745B2254">
    <w:name w:val="AB02338FCEEE44E689ECD496745B2254"/>
  </w:style>
  <w:style w:type="paragraph" w:customStyle="1" w:styleId="DD28C0B147AB480998D0ACADAE4E248E">
    <w:name w:val="DD28C0B147AB480998D0ACADAE4E248E"/>
  </w:style>
  <w:style w:type="paragraph" w:customStyle="1" w:styleId="36322688FC734E13AF518C7530E9466D">
    <w:name w:val="36322688FC734E13AF518C7530E9466D"/>
  </w:style>
  <w:style w:type="paragraph" w:customStyle="1" w:styleId="C749167108F84A8A937A2797136F243C">
    <w:name w:val="C749167108F84A8A937A2797136F243C"/>
  </w:style>
  <w:style w:type="paragraph" w:customStyle="1" w:styleId="59BBB1A126C548069D9538EC5EF81B60">
    <w:name w:val="59BBB1A126C548069D9538EC5EF81B60"/>
  </w:style>
  <w:style w:type="paragraph" w:customStyle="1" w:styleId="31011B963AF241C3916EB604A217B548">
    <w:name w:val="31011B963AF241C3916EB604A217B548"/>
  </w:style>
  <w:style w:type="paragraph" w:customStyle="1" w:styleId="54F5A48EF76A4215B06576580381B408">
    <w:name w:val="54F5A48EF76A4215B06576580381B408"/>
  </w:style>
  <w:style w:type="paragraph" w:customStyle="1" w:styleId="3D582CA5C53243149E27F0AA272519A2">
    <w:name w:val="3D582CA5C53243149E27F0AA272519A2"/>
  </w:style>
  <w:style w:type="paragraph" w:customStyle="1" w:styleId="95C2293EF46C400AB7638D9DC540B2B8">
    <w:name w:val="95C2293EF46C400AB7638D9DC540B2B8"/>
  </w:style>
  <w:style w:type="paragraph" w:customStyle="1" w:styleId="0B1A3126F9E24C49994A9BB1902EB154">
    <w:name w:val="0B1A3126F9E24C49994A9BB1902EB154"/>
  </w:style>
  <w:style w:type="paragraph" w:customStyle="1" w:styleId="3572D5C9A3F04CBAA058A0BB86E6337A">
    <w:name w:val="3572D5C9A3F04CBAA058A0BB86E6337A"/>
  </w:style>
  <w:style w:type="paragraph" w:customStyle="1" w:styleId="EDC58714F24141EFA06D905BCA63E169">
    <w:name w:val="EDC58714F24141EFA06D905BCA63E169"/>
  </w:style>
  <w:style w:type="paragraph" w:customStyle="1" w:styleId="46D879A5851741BC8C893765DD60A6DB">
    <w:name w:val="46D879A5851741BC8C893765DD60A6DB"/>
  </w:style>
  <w:style w:type="paragraph" w:customStyle="1" w:styleId="667C29635D1249B8B23787A0241FA3D8">
    <w:name w:val="667C29635D1249B8B23787A0241FA3D8"/>
  </w:style>
  <w:style w:type="paragraph" w:customStyle="1" w:styleId="10BB5385ACD54CCAB8682C2E2CB228BD">
    <w:name w:val="10BB5385ACD54CCAB8682C2E2CB228BD"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customStyle="1" w:styleId="D9C3F23FC7FE4D07A0DF449B7D110CAB">
    <w:name w:val="D9C3F23FC7FE4D07A0DF449B7D110CAB"/>
  </w:style>
  <w:style w:type="paragraph" w:customStyle="1" w:styleId="13467BA7201D41A182DAC368AA050E91">
    <w:name w:val="13467BA7201D41A182DAC368AA050E91"/>
  </w:style>
  <w:style w:type="paragraph" w:customStyle="1" w:styleId="93FD8D87051C4E41A11CDD0CEE80786D">
    <w:name w:val="93FD8D87051C4E41A11CDD0CEE80786D"/>
  </w:style>
  <w:style w:type="paragraph" w:customStyle="1" w:styleId="078BB6E732B546BCBE42AD7D4A86BEB2">
    <w:name w:val="078BB6E732B546BCBE42AD7D4A86BEB2"/>
  </w:style>
  <w:style w:type="paragraph" w:customStyle="1" w:styleId="FE9BD06D6B194F9FA2401263B4F404B5">
    <w:name w:val="FE9BD06D6B194F9FA2401263B4F404B5"/>
  </w:style>
  <w:style w:type="paragraph" w:customStyle="1" w:styleId="E4ADCF069341414691F0008A4DF9E089">
    <w:name w:val="E4ADCF069341414691F0008A4DF9E089"/>
  </w:style>
  <w:style w:type="paragraph" w:customStyle="1" w:styleId="8D9F500B87A64A4BA633E36CEB3F07AD">
    <w:name w:val="8D9F500B87A64A4BA633E36CEB3F07AD"/>
  </w:style>
  <w:style w:type="paragraph" w:customStyle="1" w:styleId="6E94E484364E4D318F452770AB5A857B">
    <w:name w:val="6E94E484364E4D318F452770AB5A857B"/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№1</CompanyPhone>
  <CompanyFax/>
  <CompanyEmail>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работ (красное оформление)</Template>
  <TotalTime>1334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БМТ-2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Кобелев</dc:creator>
  <cp:keywords>11.11.2020</cp:keywords>
  <dc:description/>
  <cp:lastModifiedBy>Максим Емелин</cp:lastModifiedBy>
  <cp:revision>10</cp:revision>
  <dcterms:created xsi:type="dcterms:W3CDTF">2019-11-16T18:16:00Z</dcterms:created>
  <dcterms:modified xsi:type="dcterms:W3CDTF">2020-11-11T18:22:00Z</dcterms:modified>
  <cp:contentStatus>Емелина Максима Евгеньевича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2018-06-13T06:31:31.3634713Z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